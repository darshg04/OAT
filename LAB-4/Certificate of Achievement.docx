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E0" w:rsidRDefault="004D1AE0" w:rsidP="0025656E">
      <w:pPr>
        <w:pStyle w:val="GraphicAncho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4D1AE0" w:rsidTr="00C46B32">
        <w:trPr>
          <w:trHeight w:val="2716"/>
        </w:trPr>
        <w:tc>
          <w:tcPr>
            <w:tcW w:w="1439" w:type="dxa"/>
          </w:tcPr>
          <w:p w:rsidR="004D1AE0" w:rsidRDefault="004D1AE0"/>
        </w:tc>
        <w:tc>
          <w:tcPr>
            <w:tcW w:w="11032" w:type="dxa"/>
            <w:gridSpan w:val="6"/>
            <w:vAlign w:val="center"/>
          </w:tcPr>
          <w:p w:rsidR="004D1AE0" w:rsidRDefault="004D1AE0" w:rsidP="00F71443">
            <w:pPr>
              <w:pStyle w:val="Heading1"/>
              <w:jc w:val="right"/>
            </w:pPr>
            <w:r>
              <w:t xml:space="preserve">    </w:t>
            </w:r>
            <w:r w:rsidRPr="00601F09">
              <w:rPr>
                <w:noProof/>
              </w:rPr>
              <w:t>Certificate of Achievement</w:t>
            </w:r>
          </w:p>
        </w:tc>
        <w:tc>
          <w:tcPr>
            <w:tcW w:w="1919" w:type="dxa"/>
            <w:gridSpan w:val="2"/>
          </w:tcPr>
          <w:p w:rsidR="004D1AE0" w:rsidRDefault="004D1AE0"/>
        </w:tc>
      </w:tr>
      <w:tr w:rsidR="004D1AE0" w:rsidTr="00BE7829">
        <w:trPr>
          <w:trHeight w:val="430"/>
        </w:trPr>
        <w:tc>
          <w:tcPr>
            <w:tcW w:w="14390" w:type="dxa"/>
            <w:gridSpan w:val="9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4693349" wp14:editId="12E13DCE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F66CF" id="Rectangle 22" o:spid="_x0000_s1026" style="position:absolute;margin-left:254pt;margin-top:20.35pt;width:212pt;height:2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D1AE0" w:rsidTr="00292168">
        <w:trPr>
          <w:trHeight w:val="408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292168" w:rsidRDefault="004D1AE0" w:rsidP="00EE5A14">
            <w:pPr>
              <w:pStyle w:val="Heading2"/>
            </w:pPr>
            <w:sdt>
              <w:sdtPr>
                <w:id w:val="2065522394"/>
                <w:placeholder>
                  <w:docPart w:val="4F1E9C2FA2AC425DBE13DBE8E7F9E01A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DA07D7">
        <w:trPr>
          <w:trHeight w:val="854"/>
        </w:trPr>
        <w:tc>
          <w:tcPr>
            <w:tcW w:w="14390" w:type="dxa"/>
            <w:gridSpan w:val="9"/>
          </w:tcPr>
          <w:p w:rsidR="004D1AE0" w:rsidRDefault="004D1AE0"/>
        </w:tc>
      </w:tr>
      <w:tr w:rsidR="004D1AE0" w:rsidTr="00292168">
        <w:tc>
          <w:tcPr>
            <w:tcW w:w="1439" w:type="dxa"/>
          </w:tcPr>
          <w:p w:rsidR="004D1AE0" w:rsidRDefault="004D1AE0"/>
        </w:tc>
        <w:tc>
          <w:tcPr>
            <w:tcW w:w="11512" w:type="dxa"/>
            <w:gridSpan w:val="7"/>
          </w:tcPr>
          <w:p w:rsidR="004D1AE0" w:rsidRDefault="004D1AE0" w:rsidP="00F71443">
            <w:pPr>
              <w:pStyle w:val="Heading1Alt"/>
            </w:pPr>
            <w:r w:rsidRPr="00601F09">
              <w:rPr>
                <w:noProof/>
              </w:rPr>
              <w:t>Alice Johnson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292168">
        <w:tc>
          <w:tcPr>
            <w:tcW w:w="2878" w:type="dxa"/>
            <w:gridSpan w:val="2"/>
          </w:tcPr>
          <w:p w:rsidR="004D1AE0" w:rsidRDefault="004D1AE0"/>
        </w:tc>
        <w:tc>
          <w:tcPr>
            <w:tcW w:w="2878" w:type="dxa"/>
            <w:gridSpan w:val="2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60CD54F" wp14:editId="156030D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64694" id="Rectangle 23" o:spid="_x0000_s1026" style="position:absolute;margin-left:89.1pt;margin-top:15pt;width:251.9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12w8M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EE5A14">
        <w:trPr>
          <w:trHeight w:val="34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Default="004D1AE0" w:rsidP="00EE5A14">
            <w:pPr>
              <w:pStyle w:val="Heading2"/>
            </w:pPr>
            <w:sdt>
              <w:sdtPr>
                <w:id w:val="604704577"/>
                <w:placeholder>
                  <w:docPart w:val="65F9495423B547EE9CBB6FB613897F15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41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58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pStyle w:val="Heading3"/>
            </w:pPr>
            <w:r w:rsidRPr="00601F09">
              <w:rPr>
                <w:noProof/>
              </w:rPr>
              <w:t>AI Fundamentals</w:t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1439" w:type="dxa"/>
          </w:tcPr>
          <w:p w:rsidR="004D1AE0" w:rsidRDefault="004D1AE0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jc w:val="center"/>
            </w:pPr>
            <w:sdt>
              <w:sdtPr>
                <w:id w:val="-922110409"/>
                <w:placeholder>
                  <w:docPart w:val="9C93CB09A3BF4890B2E0EFEE79BF5590"/>
                </w:placeholder>
                <w15:appearance w15:val="hidden"/>
              </w:sdtPr>
              <w:sdtContent>
                <w:r>
                  <w:rPr>
                    <w:noProof/>
                  </w:rPr>
                  <w:t>July 01, 2025</w:t>
                </w:r>
              </w:sdtContent>
            </w:sdt>
          </w:p>
        </w:tc>
        <w:tc>
          <w:tcPr>
            <w:tcW w:w="1439" w:type="dxa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Default="004D1AE0" w:rsidP="00F71443">
            <w:pPr>
              <w:jc w:val="center"/>
            </w:pPr>
            <w:r>
              <w:rPr>
                <w:noProof/>
              </w:rPr>
              <w:t>John Doe, Director of Education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5B09BE">
        <w:trPr>
          <w:trHeight w:val="490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870433" w:rsidP="005B09BE">
            <w:pPr>
              <w:pStyle w:val="Heading2"/>
            </w:pPr>
            <w:r w:rsidRPr="00C46B32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E1A580E" wp14:editId="73B0CE99">
                      <wp:simplePos x="0" y="0"/>
                      <wp:positionH relativeFrom="column">
                        <wp:posOffset>-2228850</wp:posOffset>
                      </wp:positionH>
                      <wp:positionV relativeFrom="paragraph">
                        <wp:posOffset>-5650865</wp:posOffset>
                      </wp:positionV>
                      <wp:extent cx="10058400" cy="7781925"/>
                      <wp:effectExtent l="0" t="0" r="0" b="3175"/>
                      <wp:wrapNone/>
                      <wp:docPr id="3" name="Group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CE1738-CD9A-E448-9214-7269DC6BAA5F}"/>
                          </a:ext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0" cy="7781925"/>
                                <a:chOff x="0" y="0"/>
                                <a:chExt cx="10058401" cy="7782054"/>
                              </a:xfrm>
                            </wpg:grpSpPr>
                            <wps:wsp>
                              <wps:cNvPr id="2" name="Rectangle 2" title="Background Placeholder">
                                <a:extLst>
                                  <a:ext uri="{FF2B5EF4-FFF2-40B4-BE49-F238E27FC236}">
                                    <a16:creationId xmlns:a16="http://schemas.microsoft.com/office/drawing/2014/main" id="{B451847D-456C-1D43-9EE9-0C5F413F454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" y="0"/>
                                  <a:ext cx="10057130" cy="7771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540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38100" tIns="38100" rIns="3810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228600" y="0"/>
                                  <a:ext cx="3652522" cy="181229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725" y="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0883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9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Shape"/>
                              <wps:cNvSpPr/>
                              <wps:spPr>
                                <a:xfrm>
                                  <a:off x="508000" y="711201"/>
                                  <a:ext cx="8183881" cy="65328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17" y="21579"/>
                                      </a:lnTo>
                                      <a:lnTo>
                                        <a:pt x="21600" y="215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8A37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558800" y="711201"/>
                                  <a:ext cx="7997190" cy="64884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1" y="21537"/>
                                      </a:lnTo>
                                      <a:lnTo>
                                        <a:pt x="21600" y="215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8A37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Shape"/>
                              <wps:cNvSpPr/>
                              <wps:spPr>
                                <a:xfrm>
                                  <a:off x="1816101" y="457201"/>
                                  <a:ext cx="7750810" cy="65328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21582" y="21600"/>
                                      </a:lnTo>
                                      <a:lnTo>
                                        <a:pt x="21582" y="17"/>
                                      </a:lnTo>
                                      <a:lnTo>
                                        <a:pt x="0" y="1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8A37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Shape"/>
                              <wps:cNvSpPr/>
                              <wps:spPr>
                                <a:xfrm>
                                  <a:off x="2070100" y="495301"/>
                                  <a:ext cx="7446011" cy="64884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21545" y="21600"/>
                                      </a:lnTo>
                                      <a:lnTo>
                                        <a:pt x="21545" y="63"/>
                                      </a:lnTo>
                                      <a:lnTo>
                                        <a:pt x="0" y="6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8A37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" name="Triangle"/>
                              <wps:cNvSpPr/>
                              <wps:spPr>
                                <a:xfrm>
                                  <a:off x="0" y="0"/>
                                  <a:ext cx="3106422" cy="31064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1"/>
                                    </a:gs>
                                    <a:gs pos="50000">
                                      <a:schemeClr val="accent3"/>
                                    </a:gs>
                                    <a:gs pos="100000">
                                      <a:schemeClr val="accent1"/>
                                    </a:gs>
                                    <a:gs pos="70000">
                                      <a:schemeClr val="accent2"/>
                                    </a:gs>
                                    <a:gs pos="30000">
                                      <a:schemeClr val="accent2"/>
                                    </a:gs>
                                  </a:gsLst>
                                  <a:lin ang="8100000" scaled="1"/>
                                  <a:tileRect/>
                                </a:gra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" name="Shape"/>
                              <wps:cNvSpPr/>
                              <wps:spPr>
                                <a:xfrm>
                                  <a:off x="0" y="838200"/>
                                  <a:ext cx="1549401" cy="1549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9260" y="0"/>
                                      </a:lnTo>
                                      <a:lnTo>
                                        <a:pt x="0" y="92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9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" name="Shape"/>
                              <wps:cNvSpPr/>
                              <wps:spPr>
                                <a:xfrm>
                                  <a:off x="520701" y="6997193"/>
                                  <a:ext cx="3450591" cy="784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16687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49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1"/>
                                    </a:gs>
                                    <a:gs pos="50000">
                                      <a:schemeClr val="accent3"/>
                                    </a:gs>
                                    <a:gs pos="100000">
                                      <a:schemeClr val="accent1"/>
                                    </a:gs>
                                    <a:gs pos="70000">
                                      <a:schemeClr val="accent2"/>
                                    </a:gs>
                                    <a:gs pos="30000">
                                      <a:schemeClr val="accent2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2" name="Shape"/>
                              <wps:cNvSpPr/>
                              <wps:spPr>
                                <a:xfrm>
                                  <a:off x="2222500" y="7428992"/>
                                  <a:ext cx="1871981" cy="3492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17570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4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9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3" name="Shape"/>
                              <wps:cNvSpPr/>
                              <wps:spPr>
                                <a:xfrm>
                                  <a:off x="6604000" y="6628893"/>
                                  <a:ext cx="2673351" cy="115062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12303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9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9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4" name="Triangle"/>
                              <wps:cNvSpPr/>
                              <wps:spPr>
                                <a:xfrm>
                                  <a:off x="7493001" y="5207001"/>
                                  <a:ext cx="2565400" cy="2565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0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chemeClr val="accent1"/>
                                    </a:gs>
                                    <a:gs pos="50000">
                                      <a:schemeClr val="accent3"/>
                                    </a:gs>
                                    <a:gs pos="100000">
                                      <a:schemeClr val="accent1"/>
                                    </a:gs>
                                    <a:gs pos="70000">
                                      <a:schemeClr val="accent2"/>
                                    </a:gs>
                                    <a:gs pos="30000">
                                      <a:schemeClr val="accent2"/>
                                    </a:gs>
                                  </a:gsLst>
                                  <a:lin ang="8100000" scaled="1"/>
                                </a:gra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5" name="Triangle"/>
                              <wps:cNvSpPr/>
                              <wps:spPr>
                                <a:xfrm>
                                  <a:off x="9182101" y="6896101"/>
                                  <a:ext cx="875031" cy="87503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2160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F72D75" id="Group 2" o:spid="_x0000_s1026" style="position:absolute;margin-left:-175.5pt;margin-top:-444.95pt;width:11in;height:612.75pt;z-index:-25165721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">
      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      <v:stroke miterlimit="4"/>
                        <v:textbox inset="3pt,3pt,3pt,3pt"/>
                      </v:rect>
      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      <v:fill opacity="59110f"/>
                        <v:stroke miterlimit="4" joinstyle="miter"/>
                        <v:path arrowok="t" o:extrusionok="f" o:connecttype="custom" o:connectlocs="1826261,906146;1826261,906146;1826261,906146;1826261,906146" o:connectangles="0,90,180,270"/>
                      </v:shape>
      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      <v:stroke miterlimit="4" joinstyle="miter"/>
                        <v:path arrowok="t" o:extrusionok="f" o:connecttype="custom" o:connectlocs="4091941,3266441;4091941,3266441;4091941,3266441;4091941,3266441" o:connectangles="0,90,180,270"/>
                      </v:shape>
      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      <v:stroke miterlimit="4" joinstyle="miter"/>
                        <v:path arrowok="t" o:extrusionok="f" o:connecttype="custom" o:connectlocs="3998595,3244216;3998595,3244216;3998595,3244216;3998595,3244216" o:connectangles="0,90,180,270"/>
                      </v:shape>
      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      <v:stroke miterlimit="4" joinstyle="miter"/>
                        <v:path arrowok="t" o:extrusionok="f" o:connecttype="custom" o:connectlocs="3875405,3266441;3875405,3266441;3875405,3266441;3875405,3266441" o:connectangles="0,90,180,270"/>
                      </v:shape>
      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      <v:stroke miterlimit="4" joinstyle="miter"/>
                        <v:path arrowok="t" o:extrusionok="f" o:connecttype="custom" o:connectlocs="3723006,3244216;3723006,3244216;3723006,3244216;3723006,3244216" o:connectangles="0,90,180,270"/>
                      </v:shape>
      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      <v:fill color2="#c08937 [3204]" rotate="t" angle="315" colors="0 #c08937;19661f #f6dc75;.5 #f6e29c;45875f #f6dc75;1 #c08937" focus="100%" type="gradient"/>
                        <v:stroke miterlimit="4" joinstyle="miter"/>
                        <v:path arrowok="t" o:extrusionok="f" o:connecttype="custom" o:connectlocs="1553211,1553211;1553211,1553211;1553211,1553211;1553211,1553211" o:connectangles="0,90,180,270"/>
                      </v:shape>
      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      <v:fill opacity="59110f"/>
                        <v:stroke miterlimit="4" joinstyle="miter"/>
                        <v:path arrowok="t" o:extrusionok="f" o:connecttype="custom" o:connectlocs="774701,774701;774701,774701;774701,774701;774701,774701" o:connectangles="0,90,180,270"/>
                      </v:shape>
      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      <v:fill color2="#c08937 [3204]" rotate="t" angle="90" colors="0 #c08937;19661f #f6dc75;.5 #f6e29c;45875f #f6dc75;1 #c08937" focus="100%" type="gradient"/>
                        <v:stroke miterlimit="4" joinstyle="miter"/>
                        <v:path arrowok="t" o:extrusionok="f" o:connecttype="custom" o:connectlocs="1725296,392431;1725296,392431;1725296,392431;1725296,392431" o:connectangles="0,90,180,270"/>
                      </v:shape>
      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      <v:fill opacity="59110f"/>
                        <v:stroke miterlimit="4" joinstyle="miter"/>
                        <v:path arrowok="t" o:extrusionok="f" o:connecttype="custom" o:connectlocs="935991,174626;935991,174626;935991,174626;935991,174626" o:connectangles="0,90,180,270"/>
                      </v:shape>
      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      <v:fill opacity="59110f"/>
                        <v:stroke miterlimit="4" joinstyle="miter"/>
                        <v:path arrowok="t" o:extrusionok="f" o:connecttype="custom" o:connectlocs="1336676,575310;1336676,575310;1336676,575310;1336676,575310" o:connectangles="0,90,180,270"/>
                      </v:shape>
      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      <v:fill color2="#c08937 [3204]" angle="315" colors="0 #c08937;19661f #f6dc75;.5 #f6e29c;45875f #f6dc75;1 #c08937" focus="100%" type="gradient"/>
                        <v:stroke miterlimit="4" joinstyle="miter"/>
                        <v:path arrowok="t" o:extrusionok="f" o:connecttype="custom" o:connectlocs="1282700,1282700;1282700,1282700;1282700,1282700;1282700,1282700" o:connectangles="0,90,180,270"/>
                      </v:shape>
      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      <v:stroke miterlimit="4" joinstyle="miter"/>
                        <v:path arrowok="t" o:extrusionok="f" o:connecttype="custom" o:connectlocs="437516,437516;437516,437516;437516,437516;437516,437516" o:connectangles="0,90,180,270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3F324C5" wp14:editId="01D673C9">
                  <wp:extent cx="1333500" cy="1365250"/>
                  <wp:effectExtent l="0" t="0" r="0" b="635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logo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</w:tbl>
    <w:p w:rsidR="004D1AE0" w:rsidRDefault="004D1AE0">
      <w:pPr>
        <w:sectPr w:rsidR="004D1AE0" w:rsidSect="004D1AE0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4D1AE0" w:rsidRDefault="004D1AE0" w:rsidP="0025656E">
      <w:pPr>
        <w:pStyle w:val="GraphicAnchor"/>
      </w:pPr>
      <w:r w:rsidRPr="00C46B32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1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16" name="Rectangle 16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7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8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4EDC8" id="Group 2" o:spid="_x0000_s1026" style="position:absolute;margin-left:-35pt;margin-top:-35pt;width:11in;height:612.75pt;z-index:-251653120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">
                <v:rect id="Rectangle 16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4D1AE0" w:rsidTr="00C46B32">
        <w:trPr>
          <w:trHeight w:val="2716"/>
        </w:trPr>
        <w:tc>
          <w:tcPr>
            <w:tcW w:w="1439" w:type="dxa"/>
          </w:tcPr>
          <w:p w:rsidR="004D1AE0" w:rsidRDefault="004D1AE0"/>
        </w:tc>
        <w:tc>
          <w:tcPr>
            <w:tcW w:w="11032" w:type="dxa"/>
            <w:gridSpan w:val="6"/>
            <w:vAlign w:val="center"/>
          </w:tcPr>
          <w:p w:rsidR="004D1AE0" w:rsidRDefault="004D1AE0" w:rsidP="00F71443">
            <w:pPr>
              <w:pStyle w:val="Heading1"/>
              <w:jc w:val="right"/>
            </w:pPr>
            <w:r>
              <w:t xml:space="preserve">    </w:t>
            </w:r>
            <w:r w:rsidRPr="00601F09">
              <w:rPr>
                <w:noProof/>
              </w:rPr>
              <w:t>Certificate of Achievement</w:t>
            </w:r>
          </w:p>
        </w:tc>
        <w:tc>
          <w:tcPr>
            <w:tcW w:w="1919" w:type="dxa"/>
            <w:gridSpan w:val="2"/>
          </w:tcPr>
          <w:p w:rsidR="004D1AE0" w:rsidRDefault="004D1AE0"/>
        </w:tc>
      </w:tr>
      <w:tr w:rsidR="004D1AE0" w:rsidTr="00BE7829">
        <w:trPr>
          <w:trHeight w:val="430"/>
        </w:trPr>
        <w:tc>
          <w:tcPr>
            <w:tcW w:w="14390" w:type="dxa"/>
            <w:gridSpan w:val="9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31" name="Rectangle 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C616EC" id="Rectangle 31" o:spid="_x0000_s1026" style="position:absolute;margin-left:254pt;margin-top:20.35pt;width:212pt;height:2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D1AE0" w:rsidTr="00292168">
        <w:trPr>
          <w:trHeight w:val="408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292168" w:rsidRDefault="004D1AE0" w:rsidP="00EE5A14">
            <w:pPr>
              <w:pStyle w:val="Heading2"/>
            </w:pPr>
            <w:sdt>
              <w:sdtPr>
                <w:id w:val="664679395"/>
                <w:placeholder>
                  <w:docPart w:val="678B96139DB04438A4B0E3AD6FFCEA4C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DA07D7">
        <w:trPr>
          <w:trHeight w:val="854"/>
        </w:trPr>
        <w:tc>
          <w:tcPr>
            <w:tcW w:w="14390" w:type="dxa"/>
            <w:gridSpan w:val="9"/>
          </w:tcPr>
          <w:p w:rsidR="004D1AE0" w:rsidRDefault="004D1AE0"/>
        </w:tc>
      </w:tr>
      <w:tr w:rsidR="004D1AE0" w:rsidTr="00292168">
        <w:tc>
          <w:tcPr>
            <w:tcW w:w="1439" w:type="dxa"/>
          </w:tcPr>
          <w:p w:rsidR="004D1AE0" w:rsidRDefault="004D1AE0"/>
        </w:tc>
        <w:tc>
          <w:tcPr>
            <w:tcW w:w="11512" w:type="dxa"/>
            <w:gridSpan w:val="7"/>
          </w:tcPr>
          <w:p w:rsidR="004D1AE0" w:rsidRDefault="004D1AE0" w:rsidP="00F71443">
            <w:pPr>
              <w:pStyle w:val="Heading1Alt"/>
            </w:pPr>
            <w:r w:rsidRPr="00601F09">
              <w:rPr>
                <w:noProof/>
              </w:rPr>
              <w:t>Bob Smith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292168">
        <w:tc>
          <w:tcPr>
            <w:tcW w:w="2878" w:type="dxa"/>
            <w:gridSpan w:val="2"/>
          </w:tcPr>
          <w:p w:rsidR="004D1AE0" w:rsidRDefault="004D1AE0"/>
        </w:tc>
        <w:tc>
          <w:tcPr>
            <w:tcW w:w="2878" w:type="dxa"/>
            <w:gridSpan w:val="2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3AEBBC9" wp14:editId="6BFCF4F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32" name="Rectangle 3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69372" id="Rectangle 32" o:spid="_x0000_s1026" style="position:absolute;margin-left:89.1pt;margin-top:15pt;width:251.9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Ob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c2H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BK8Tmz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EE5A14">
        <w:trPr>
          <w:trHeight w:val="34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Default="004D1AE0" w:rsidP="00EE5A14">
            <w:pPr>
              <w:pStyle w:val="Heading2"/>
            </w:pPr>
            <w:sdt>
              <w:sdtPr>
                <w:id w:val="-655383978"/>
                <w:placeholder>
                  <w:docPart w:val="C51F8DD62BB542F284FC3A1804090E0C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41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58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pStyle w:val="Heading3"/>
            </w:pPr>
            <w:r w:rsidRPr="00601F09">
              <w:rPr>
                <w:noProof/>
              </w:rPr>
              <w:t>Data Science Bootcamp</w:t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4D1AE0" w:rsidRPr="005B09BE" w:rsidRDefault="00870433" w:rsidP="005B09BE">
            <w:pPr>
              <w:pStyle w:val="Heading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9C1181" wp14:editId="6B586DE8">
                  <wp:extent cx="2044700" cy="15684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logo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25" cy="156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1439" w:type="dxa"/>
          </w:tcPr>
          <w:p w:rsidR="004D1AE0" w:rsidRDefault="004D1AE0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jc w:val="center"/>
            </w:pPr>
            <w:sdt>
              <w:sdtPr>
                <w:id w:val="578332377"/>
                <w:placeholder>
                  <w:docPart w:val="D6218E07F33C485988DF3D8859A58FCB"/>
                </w:placeholder>
                <w15:appearance w15:val="hidden"/>
              </w:sdtPr>
              <w:sdtContent>
                <w:r>
                  <w:rPr>
                    <w:noProof/>
                  </w:rPr>
                  <w:t>July 01, 2025</w:t>
                </w:r>
              </w:sdtContent>
            </w:sdt>
          </w:p>
        </w:tc>
        <w:tc>
          <w:tcPr>
            <w:tcW w:w="1439" w:type="dxa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Default="004D1AE0" w:rsidP="00F71443">
            <w:pPr>
              <w:jc w:val="center"/>
            </w:pPr>
            <w:r>
              <w:rPr>
                <w:noProof/>
              </w:rPr>
              <w:t>John Doe, Director of Education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5B09BE">
        <w:trPr>
          <w:trHeight w:val="490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</w:tbl>
    <w:p w:rsidR="004D1AE0" w:rsidRDefault="004D1AE0">
      <w:pPr>
        <w:sectPr w:rsidR="004D1AE0" w:rsidSect="004D1AE0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4D1AE0" w:rsidRDefault="004D1AE0" w:rsidP="0025656E">
      <w:pPr>
        <w:pStyle w:val="GraphicAnchor"/>
      </w:pPr>
      <w:r w:rsidRPr="00C46B32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34" name="Rectangle 34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4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D43A0" id="Group 2" o:spid="_x0000_s1026" style="position:absolute;margin-left:-35pt;margin-top:-35pt;width:11in;height:612.75pt;z-index:-251649024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">
                <v:rect id="Rectangle 34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198"/>
        <w:gridCol w:w="5558"/>
        <w:gridCol w:w="959"/>
        <w:gridCol w:w="480"/>
        <w:gridCol w:w="1439"/>
      </w:tblGrid>
      <w:tr w:rsidR="004D1AE0" w:rsidTr="00C46B32">
        <w:trPr>
          <w:trHeight w:val="2716"/>
        </w:trPr>
        <w:tc>
          <w:tcPr>
            <w:tcW w:w="1439" w:type="dxa"/>
          </w:tcPr>
          <w:p w:rsidR="004D1AE0" w:rsidRDefault="004D1AE0"/>
        </w:tc>
        <w:tc>
          <w:tcPr>
            <w:tcW w:w="11032" w:type="dxa"/>
            <w:gridSpan w:val="6"/>
            <w:vAlign w:val="center"/>
          </w:tcPr>
          <w:p w:rsidR="004D1AE0" w:rsidRDefault="004D1AE0" w:rsidP="00F71443">
            <w:pPr>
              <w:pStyle w:val="Heading1"/>
              <w:jc w:val="right"/>
            </w:pPr>
            <w:r>
              <w:t xml:space="preserve">    </w:t>
            </w:r>
            <w:r w:rsidRPr="00601F09">
              <w:rPr>
                <w:noProof/>
              </w:rPr>
              <w:t>Certificate of Achievement</w:t>
            </w:r>
          </w:p>
        </w:tc>
        <w:tc>
          <w:tcPr>
            <w:tcW w:w="1919" w:type="dxa"/>
            <w:gridSpan w:val="2"/>
          </w:tcPr>
          <w:p w:rsidR="004D1AE0" w:rsidRDefault="004D1AE0"/>
        </w:tc>
      </w:tr>
      <w:tr w:rsidR="004D1AE0" w:rsidTr="00BE7829">
        <w:trPr>
          <w:trHeight w:val="430"/>
        </w:trPr>
        <w:tc>
          <w:tcPr>
            <w:tcW w:w="14390" w:type="dxa"/>
            <w:gridSpan w:val="9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47" name="Rectangle 4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FE6195" id="Rectangle 47" o:spid="_x0000_s1026" style="position:absolute;margin-left:254pt;margin-top:20.35pt;width:212pt;height:2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D1AE0" w:rsidTr="00292168">
        <w:trPr>
          <w:trHeight w:val="408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292168" w:rsidRDefault="004D1AE0" w:rsidP="00EE5A14">
            <w:pPr>
              <w:pStyle w:val="Heading2"/>
            </w:pPr>
            <w:sdt>
              <w:sdtPr>
                <w:id w:val="2090425447"/>
                <w:placeholder>
                  <w:docPart w:val="9837F9F1AFFD4F42B34732A85F6C9CE2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DA07D7">
        <w:trPr>
          <w:trHeight w:val="854"/>
        </w:trPr>
        <w:tc>
          <w:tcPr>
            <w:tcW w:w="14390" w:type="dxa"/>
            <w:gridSpan w:val="9"/>
          </w:tcPr>
          <w:p w:rsidR="004D1AE0" w:rsidRDefault="004D1AE0"/>
        </w:tc>
      </w:tr>
      <w:tr w:rsidR="004D1AE0" w:rsidTr="00292168">
        <w:tc>
          <w:tcPr>
            <w:tcW w:w="1439" w:type="dxa"/>
          </w:tcPr>
          <w:p w:rsidR="004D1AE0" w:rsidRDefault="004D1AE0"/>
        </w:tc>
        <w:tc>
          <w:tcPr>
            <w:tcW w:w="11512" w:type="dxa"/>
            <w:gridSpan w:val="7"/>
          </w:tcPr>
          <w:p w:rsidR="004D1AE0" w:rsidRDefault="004D1AE0" w:rsidP="00F71443">
            <w:pPr>
              <w:pStyle w:val="Heading1Alt"/>
            </w:pPr>
            <w:r w:rsidRPr="00601F09">
              <w:rPr>
                <w:noProof/>
              </w:rPr>
              <w:t>Carlos Rivera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870433">
        <w:tc>
          <w:tcPr>
            <w:tcW w:w="2878" w:type="dxa"/>
            <w:gridSpan w:val="2"/>
          </w:tcPr>
          <w:p w:rsidR="004D1AE0" w:rsidRDefault="004D1AE0"/>
        </w:tc>
        <w:tc>
          <w:tcPr>
            <w:tcW w:w="2878" w:type="dxa"/>
            <w:gridSpan w:val="2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3AEBBC9" wp14:editId="6BFCF4F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48" name="Rectangle 4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25D9D" id="Rectangle 48" o:spid="_x0000_s1026" style="position:absolute;margin-left:89.1pt;margin-top:15pt;width:251.95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198" w:type="dxa"/>
          </w:tcPr>
          <w:p w:rsidR="004D1AE0" w:rsidRDefault="004D1AE0"/>
        </w:tc>
        <w:tc>
          <w:tcPr>
            <w:tcW w:w="5558" w:type="dxa"/>
          </w:tcPr>
          <w:p w:rsidR="004D1AE0" w:rsidRDefault="004D1AE0"/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EE5A14">
        <w:trPr>
          <w:trHeight w:val="34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Default="004D1AE0" w:rsidP="00EE5A14">
            <w:pPr>
              <w:pStyle w:val="Heading2"/>
            </w:pPr>
            <w:sdt>
              <w:sdtPr>
                <w:id w:val="941335868"/>
                <w:placeholder>
                  <w:docPart w:val="0C0CC2B2E7A549309EC761B064A483F0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41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58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pStyle w:val="Heading3"/>
            </w:pPr>
            <w:r w:rsidRPr="00601F09">
              <w:rPr>
                <w:noProof/>
              </w:rPr>
              <w:t>Web Development</w:t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4D1AE0" w:rsidRPr="005B09BE" w:rsidRDefault="00870433" w:rsidP="005B09BE">
            <w:pPr>
              <w:pStyle w:val="Heading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5303908" wp14:editId="7608A68B">
                  <wp:extent cx="1827530" cy="1827530"/>
                  <wp:effectExtent l="0" t="0" r="127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logo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0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1439" w:type="dxa"/>
          </w:tcPr>
          <w:p w:rsidR="004D1AE0" w:rsidRDefault="004D1AE0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jc w:val="center"/>
            </w:pPr>
            <w:sdt>
              <w:sdtPr>
                <w:id w:val="1638689956"/>
                <w:placeholder>
                  <w:docPart w:val="467462CE481746FABD0B2B7FEE1CB4C4"/>
                </w:placeholder>
                <w15:appearance w15:val="hidden"/>
              </w:sdtPr>
              <w:sdtContent>
                <w:r>
                  <w:rPr>
                    <w:noProof/>
                  </w:rPr>
                  <w:t>July 01, 2025</w:t>
                </w:r>
              </w:sdtContent>
            </w:sdt>
          </w:p>
        </w:tc>
        <w:tc>
          <w:tcPr>
            <w:tcW w:w="1439" w:type="dxa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Default="004D1AE0" w:rsidP="00870433">
            <w:pPr>
              <w:jc w:val="center"/>
            </w:pPr>
            <w:r>
              <w:rPr>
                <w:noProof/>
              </w:rPr>
              <w:t>John Doe, Director of Education</w:t>
            </w:r>
          </w:p>
        </w:tc>
        <w:tc>
          <w:tcPr>
            <w:tcW w:w="1439" w:type="dxa"/>
          </w:tcPr>
          <w:p w:rsidR="004D1AE0" w:rsidRDefault="004D1AE0"/>
        </w:tc>
      </w:tr>
    </w:tbl>
    <w:p w:rsidR="004D1AE0" w:rsidRDefault="004D1AE0">
      <w:pPr>
        <w:sectPr w:rsidR="004D1AE0" w:rsidSect="004D1AE0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4D1AE0" w:rsidRDefault="004D1AE0" w:rsidP="0025656E">
      <w:pPr>
        <w:pStyle w:val="GraphicAnchor"/>
      </w:pPr>
      <w:r w:rsidRPr="00C46B32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49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50" name="Rectangle 50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3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4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C5C6A" id="Group 2" o:spid="_x0000_s1026" style="position:absolute;margin-left:-35pt;margin-top:-35pt;width:11in;height:612.75pt;z-index:-251644928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">
                <v:rect id="Rectangle 50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4D1AE0" w:rsidTr="00C46B32">
        <w:trPr>
          <w:trHeight w:val="2716"/>
        </w:trPr>
        <w:tc>
          <w:tcPr>
            <w:tcW w:w="1439" w:type="dxa"/>
          </w:tcPr>
          <w:p w:rsidR="004D1AE0" w:rsidRDefault="004D1AE0"/>
        </w:tc>
        <w:tc>
          <w:tcPr>
            <w:tcW w:w="11032" w:type="dxa"/>
            <w:gridSpan w:val="6"/>
            <w:vAlign w:val="center"/>
          </w:tcPr>
          <w:p w:rsidR="004D1AE0" w:rsidRDefault="004D1AE0" w:rsidP="00F71443">
            <w:pPr>
              <w:pStyle w:val="Heading1"/>
              <w:jc w:val="right"/>
            </w:pPr>
            <w:r>
              <w:t xml:space="preserve">    </w:t>
            </w:r>
            <w:r w:rsidRPr="00601F09">
              <w:rPr>
                <w:noProof/>
              </w:rPr>
              <w:t>Certificate of Achievement</w:t>
            </w:r>
          </w:p>
        </w:tc>
        <w:tc>
          <w:tcPr>
            <w:tcW w:w="1919" w:type="dxa"/>
            <w:gridSpan w:val="2"/>
          </w:tcPr>
          <w:p w:rsidR="004D1AE0" w:rsidRDefault="004D1AE0"/>
        </w:tc>
      </w:tr>
      <w:tr w:rsidR="004D1AE0" w:rsidTr="00BE7829">
        <w:trPr>
          <w:trHeight w:val="430"/>
        </w:trPr>
        <w:tc>
          <w:tcPr>
            <w:tcW w:w="14390" w:type="dxa"/>
            <w:gridSpan w:val="9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63" name="Rectangle 6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9D3EB1" id="Rectangle 63" o:spid="_x0000_s1026" style="position:absolute;margin-left:254pt;margin-top:20.35pt;width:212pt;height:2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D1AE0" w:rsidTr="00292168">
        <w:trPr>
          <w:trHeight w:val="408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292168" w:rsidRDefault="004D1AE0" w:rsidP="00EE5A14">
            <w:pPr>
              <w:pStyle w:val="Heading2"/>
            </w:pPr>
            <w:sdt>
              <w:sdtPr>
                <w:id w:val="-583222212"/>
                <w:placeholder>
                  <w:docPart w:val="E1E97131DDB94474B7964DF4B5E38C87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DA07D7">
        <w:trPr>
          <w:trHeight w:val="854"/>
        </w:trPr>
        <w:tc>
          <w:tcPr>
            <w:tcW w:w="14390" w:type="dxa"/>
            <w:gridSpan w:val="9"/>
          </w:tcPr>
          <w:p w:rsidR="004D1AE0" w:rsidRDefault="004D1AE0"/>
        </w:tc>
      </w:tr>
      <w:tr w:rsidR="004D1AE0" w:rsidTr="00292168">
        <w:tc>
          <w:tcPr>
            <w:tcW w:w="1439" w:type="dxa"/>
          </w:tcPr>
          <w:p w:rsidR="004D1AE0" w:rsidRDefault="004D1AE0"/>
        </w:tc>
        <w:tc>
          <w:tcPr>
            <w:tcW w:w="11512" w:type="dxa"/>
            <w:gridSpan w:val="7"/>
          </w:tcPr>
          <w:p w:rsidR="004D1AE0" w:rsidRDefault="004D1AE0" w:rsidP="00F71443">
            <w:pPr>
              <w:pStyle w:val="Heading1Alt"/>
            </w:pPr>
            <w:r w:rsidRPr="00601F09">
              <w:rPr>
                <w:noProof/>
              </w:rPr>
              <w:t>Diana Wang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292168">
        <w:tc>
          <w:tcPr>
            <w:tcW w:w="2878" w:type="dxa"/>
            <w:gridSpan w:val="2"/>
          </w:tcPr>
          <w:p w:rsidR="004D1AE0" w:rsidRDefault="004D1AE0"/>
        </w:tc>
        <w:tc>
          <w:tcPr>
            <w:tcW w:w="2878" w:type="dxa"/>
            <w:gridSpan w:val="2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33AEBBC9" wp14:editId="6BFCF4F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64" name="Rectangle 6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F93FE" id="Rectangle 64" o:spid="_x0000_s1026" style="position:absolute;margin-left:89.1pt;margin-top:15pt;width:251.95pt;height:2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nh5CpT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EE5A14">
        <w:trPr>
          <w:trHeight w:val="34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Default="004D1AE0" w:rsidP="00EE5A14">
            <w:pPr>
              <w:pStyle w:val="Heading2"/>
            </w:pPr>
            <w:sdt>
              <w:sdtPr>
                <w:id w:val="-1655057584"/>
                <w:placeholder>
                  <w:docPart w:val="B0F78F2E31AE4754A04B2AA068C0E37F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41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58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pStyle w:val="Heading3"/>
            </w:pPr>
            <w:r w:rsidRPr="00601F09">
              <w:rPr>
                <w:noProof/>
              </w:rPr>
              <w:t>Cybersecurity Basics</w:t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1439" w:type="dxa"/>
          </w:tcPr>
          <w:p w:rsidR="004D1AE0" w:rsidRDefault="004D1AE0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jc w:val="center"/>
            </w:pPr>
            <w:sdt>
              <w:sdtPr>
                <w:id w:val="113653120"/>
                <w:placeholder>
                  <w:docPart w:val="C85234294EA9483EB62984D2EBE6639B"/>
                </w:placeholder>
                <w15:appearance w15:val="hidden"/>
              </w:sdtPr>
              <w:sdtContent>
                <w:r>
                  <w:rPr>
                    <w:noProof/>
                  </w:rPr>
                  <w:t>July 01, 2025</w:t>
                </w:r>
              </w:sdtContent>
            </w:sdt>
          </w:p>
        </w:tc>
        <w:tc>
          <w:tcPr>
            <w:tcW w:w="1439" w:type="dxa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Default="004D1AE0" w:rsidP="00F71443">
            <w:pPr>
              <w:jc w:val="center"/>
            </w:pPr>
            <w:r>
              <w:rPr>
                <w:noProof/>
              </w:rPr>
              <w:t>John Doe, Director of Education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5B09BE">
        <w:trPr>
          <w:trHeight w:val="490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870433" w:rsidP="005B09BE">
            <w:pPr>
              <w:pStyle w:val="Heading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C65FA06" wp14:editId="5F358727">
                  <wp:extent cx="1827530" cy="1316990"/>
                  <wp:effectExtent l="0" t="0" r="127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logo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</w:tbl>
    <w:p w:rsidR="004D1AE0" w:rsidRDefault="004D1AE0">
      <w:pPr>
        <w:sectPr w:rsidR="004D1AE0" w:rsidSect="004D1AE0">
          <w:pgSz w:w="15840" w:h="12240" w:orient="landscape" w:code="1"/>
          <w:pgMar w:top="720" w:right="720" w:bottom="720" w:left="720" w:header="288" w:footer="288" w:gutter="0"/>
          <w:pgNumType w:start="1"/>
          <w:cols w:space="708"/>
          <w:docGrid w:linePitch="360"/>
        </w:sectPr>
      </w:pPr>
    </w:p>
    <w:p w:rsidR="004D1AE0" w:rsidRDefault="004D1AE0" w:rsidP="0025656E">
      <w:pPr>
        <w:pStyle w:val="GraphicAnchor"/>
      </w:pPr>
      <w:r w:rsidRPr="00C46B32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1198D23" wp14:editId="483D015D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9525"/>
                <wp:wrapNone/>
                <wp:docPr id="65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66" name="Rectangle 66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17B09" w:rsidRDefault="00C17B09" w:rsidP="00C17B09">
                              <w:pPr>
                                <w:jc w:val="center"/>
                              </w:pPr>
                            </w:p>
                            <w:p w:rsidR="00C17B09" w:rsidRDefault="00C17B09" w:rsidP="00C17B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2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98D23" id="Group 2" o:spid="_x0000_s1026" style="position:absolute;margin-left:-35pt;margin-top:-35pt;width:11in;height:612.75pt;z-index:-251640832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">
                <v:rect id="Rectangle 66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" fillcolor="white [3212]" stroked="f" strokeweight="2pt">
                  <v:stroke miterlimit="4"/>
                  <v:textbox inset="3pt,3pt,3pt,3pt">
                    <w:txbxContent>
                      <w:p w:rsidR="00C17B09" w:rsidRDefault="00C17B09" w:rsidP="00C17B09">
                        <w:pPr>
                          <w:jc w:val="center"/>
                        </w:pPr>
                      </w:p>
                      <w:p w:rsidR="00C17B09" w:rsidRDefault="00C17B09" w:rsidP="00C17B09">
                        <w:pPr>
                          <w:jc w:val="center"/>
                        </w:pPr>
                      </w:p>
                    </w:txbxContent>
                  </v:textbox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4D1AE0" w:rsidTr="00C46B32">
        <w:trPr>
          <w:trHeight w:val="2716"/>
        </w:trPr>
        <w:tc>
          <w:tcPr>
            <w:tcW w:w="1439" w:type="dxa"/>
          </w:tcPr>
          <w:p w:rsidR="004D1AE0" w:rsidRDefault="004D1AE0"/>
        </w:tc>
        <w:tc>
          <w:tcPr>
            <w:tcW w:w="11032" w:type="dxa"/>
            <w:gridSpan w:val="6"/>
            <w:vAlign w:val="center"/>
          </w:tcPr>
          <w:p w:rsidR="004D1AE0" w:rsidRDefault="004D1AE0" w:rsidP="00F71443">
            <w:pPr>
              <w:pStyle w:val="Heading1"/>
              <w:jc w:val="right"/>
            </w:pPr>
            <w:r>
              <w:t xml:space="preserve">    </w:t>
            </w:r>
            <w:r w:rsidRPr="00601F09">
              <w:rPr>
                <w:noProof/>
              </w:rPr>
              <w:t>Certificate of Achievement</w:t>
            </w:r>
          </w:p>
        </w:tc>
        <w:tc>
          <w:tcPr>
            <w:tcW w:w="1919" w:type="dxa"/>
            <w:gridSpan w:val="2"/>
          </w:tcPr>
          <w:p w:rsidR="004D1AE0" w:rsidRDefault="004D1AE0"/>
        </w:tc>
      </w:tr>
      <w:tr w:rsidR="004D1AE0" w:rsidTr="00BE7829">
        <w:trPr>
          <w:trHeight w:val="430"/>
        </w:trPr>
        <w:tc>
          <w:tcPr>
            <w:tcW w:w="14390" w:type="dxa"/>
            <w:gridSpan w:val="9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79" name="Rectangle 7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47B9DA" id="Rectangle 79" o:spid="_x0000_s1026" style="position:absolute;margin-left:254pt;margin-top:20.35pt;width:212pt;height:2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4D1AE0" w:rsidTr="00292168">
        <w:trPr>
          <w:trHeight w:val="408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292168" w:rsidRDefault="004D1AE0" w:rsidP="00EE5A14">
            <w:pPr>
              <w:pStyle w:val="Heading2"/>
            </w:pPr>
            <w:sdt>
              <w:sdtPr>
                <w:id w:val="2131810142"/>
                <w:placeholder>
                  <w:docPart w:val="F3DB0D84839045F2AAB56F0C46AA7EB5"/>
                </w:placeholder>
                <w:temporary/>
                <w:showingPlcHdr/>
                <w15:appearance w15:val="hidden"/>
              </w:sdtPr>
              <w:sdtContent>
                <w:r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DA07D7">
        <w:trPr>
          <w:trHeight w:val="854"/>
        </w:trPr>
        <w:tc>
          <w:tcPr>
            <w:tcW w:w="14390" w:type="dxa"/>
            <w:gridSpan w:val="9"/>
          </w:tcPr>
          <w:p w:rsidR="004D1AE0" w:rsidRDefault="004D1AE0"/>
        </w:tc>
      </w:tr>
      <w:tr w:rsidR="004D1AE0" w:rsidTr="00292168">
        <w:tc>
          <w:tcPr>
            <w:tcW w:w="1439" w:type="dxa"/>
          </w:tcPr>
          <w:p w:rsidR="004D1AE0" w:rsidRDefault="004D1AE0"/>
        </w:tc>
        <w:tc>
          <w:tcPr>
            <w:tcW w:w="11512" w:type="dxa"/>
            <w:gridSpan w:val="7"/>
          </w:tcPr>
          <w:p w:rsidR="004D1AE0" w:rsidRDefault="004D1AE0" w:rsidP="00F71443">
            <w:pPr>
              <w:pStyle w:val="Heading1Alt"/>
            </w:pPr>
            <w:r w:rsidRPr="00601F09">
              <w:rPr>
                <w:noProof/>
              </w:rPr>
              <w:t>Ethan Patel</w:t>
            </w:r>
          </w:p>
        </w:tc>
        <w:tc>
          <w:tcPr>
            <w:tcW w:w="1439" w:type="dxa"/>
          </w:tcPr>
          <w:p w:rsidR="004D1AE0" w:rsidRDefault="004D1AE0"/>
        </w:tc>
      </w:tr>
      <w:tr w:rsidR="004D1AE0" w:rsidTr="00292168">
        <w:tc>
          <w:tcPr>
            <w:tcW w:w="2878" w:type="dxa"/>
            <w:gridSpan w:val="2"/>
          </w:tcPr>
          <w:p w:rsidR="004D1AE0" w:rsidRDefault="004D1AE0"/>
        </w:tc>
        <w:tc>
          <w:tcPr>
            <w:tcW w:w="2878" w:type="dxa"/>
            <w:gridSpan w:val="2"/>
          </w:tcPr>
          <w:p w:rsidR="004D1AE0" w:rsidRDefault="004D1AE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3AEBBC9" wp14:editId="6BFCF4F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80" name="Rectangle 8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98A20" id="Rectangle 80" o:spid="_x0000_s1026" style="position:absolute;margin-left:89.1pt;margin-top:15pt;width:251.95pt;height:2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</w:tcPr>
          <w:p w:rsidR="004D1AE0" w:rsidRDefault="004D1AE0"/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EE5A14">
        <w:trPr>
          <w:trHeight w:val="34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Default="004D1AE0" w:rsidP="00EE5A14">
            <w:pPr>
              <w:pStyle w:val="Heading2"/>
            </w:pPr>
            <w:sdt>
              <w:sdtPr>
                <w:id w:val="-1414860970"/>
                <w:placeholder>
                  <w:docPart w:val="2550DAD80E0D4C1594E3796A691C7C6C"/>
                </w:placeholder>
                <w:temporary/>
                <w:showingPlcHdr/>
                <w15:appearance w15:val="hidden"/>
              </w:sdtPr>
              <w:sdtContent>
                <w:r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41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582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pStyle w:val="Heading3"/>
            </w:pPr>
            <w:r w:rsidRPr="00601F09">
              <w:rPr>
                <w:noProof/>
              </w:rPr>
              <w:t>Machine Learning</w:t>
            </w:r>
          </w:p>
        </w:tc>
        <w:tc>
          <w:tcPr>
            <w:tcW w:w="2878" w:type="dxa"/>
            <w:gridSpan w:val="3"/>
          </w:tcPr>
          <w:p w:rsidR="004D1AE0" w:rsidRDefault="004D1AE0"/>
        </w:tc>
      </w:tr>
      <w:tr w:rsidR="004D1AE0" w:rsidTr="005B09BE">
        <w:trPr>
          <w:trHeight w:val="666"/>
        </w:trPr>
        <w:tc>
          <w:tcPr>
            <w:tcW w:w="2878" w:type="dxa"/>
            <w:gridSpan w:val="2"/>
          </w:tcPr>
          <w:p w:rsidR="004D1AE0" w:rsidRDefault="004D1AE0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C17B09" w:rsidRDefault="00C17B09">
            <w:bookmarkStart w:id="0" w:name="_GoBack"/>
            <w:bookmarkEnd w:id="0"/>
          </w:p>
        </w:tc>
      </w:tr>
      <w:tr w:rsidR="004D1AE0" w:rsidTr="005B09BE">
        <w:trPr>
          <w:trHeight w:val="666"/>
        </w:trPr>
        <w:tc>
          <w:tcPr>
            <w:tcW w:w="1439" w:type="dxa"/>
          </w:tcPr>
          <w:p w:rsidR="004D1AE0" w:rsidRDefault="004D1AE0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4D1AE0" w:rsidRPr="005B09BE" w:rsidRDefault="004D1AE0" w:rsidP="00F71443">
            <w:pPr>
              <w:jc w:val="center"/>
            </w:pPr>
            <w:sdt>
              <w:sdtPr>
                <w:id w:val="592136736"/>
                <w:placeholder>
                  <w:docPart w:val="C3AFD23AA0514CD09B6D55F92205D189"/>
                </w:placeholder>
                <w15:appearance w15:val="hidden"/>
              </w:sdtPr>
              <w:sdtContent>
                <w:r>
                  <w:rPr>
                    <w:noProof/>
                  </w:rPr>
                  <w:t>July 01, 2025</w:t>
                </w:r>
              </w:sdtContent>
            </w:sdt>
          </w:p>
        </w:tc>
        <w:tc>
          <w:tcPr>
            <w:tcW w:w="1439" w:type="dxa"/>
            <w:vAlign w:val="center"/>
          </w:tcPr>
          <w:p w:rsidR="004D1AE0" w:rsidRPr="005B09BE" w:rsidRDefault="004D1AE0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4D1AE0" w:rsidRDefault="004D1AE0" w:rsidP="00F71443">
            <w:pPr>
              <w:jc w:val="center"/>
            </w:pPr>
            <w:r>
              <w:rPr>
                <w:noProof/>
              </w:rPr>
              <w:t>John Doe, Director of Education</w:t>
            </w:r>
          </w:p>
        </w:tc>
        <w:tc>
          <w:tcPr>
            <w:tcW w:w="1439" w:type="dxa"/>
          </w:tcPr>
          <w:p w:rsidR="004D1AE0" w:rsidRDefault="004D1AE0"/>
        </w:tc>
      </w:tr>
    </w:tbl>
    <w:p w:rsidR="004D1AE0" w:rsidRDefault="004D1AE0"/>
    <w:sectPr w:rsidR="004D1AE0" w:rsidSect="004D1AE0">
      <w:type w:val="continuous"/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918" w:rsidRDefault="00ED7918" w:rsidP="00E274A2">
      <w:r>
        <w:separator/>
      </w:r>
    </w:p>
  </w:endnote>
  <w:endnote w:type="continuationSeparator" w:id="0">
    <w:p w:rsidR="00ED7918" w:rsidRDefault="00ED7918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918" w:rsidRDefault="00ED7918" w:rsidP="00E274A2">
      <w:r>
        <w:separator/>
      </w:r>
    </w:p>
  </w:footnote>
  <w:footnote w:type="continuationSeparator" w:id="0">
    <w:p w:rsidR="00ED7918" w:rsidRDefault="00ED7918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43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D1AE0"/>
    <w:rsid w:val="004F6D24"/>
    <w:rsid w:val="0059337D"/>
    <w:rsid w:val="005B09BE"/>
    <w:rsid w:val="006C60E6"/>
    <w:rsid w:val="0074596A"/>
    <w:rsid w:val="00793A50"/>
    <w:rsid w:val="007C7831"/>
    <w:rsid w:val="00870433"/>
    <w:rsid w:val="00A90A9C"/>
    <w:rsid w:val="00AC0554"/>
    <w:rsid w:val="00B813A3"/>
    <w:rsid w:val="00C17B09"/>
    <w:rsid w:val="00C46B32"/>
    <w:rsid w:val="00CD1290"/>
    <w:rsid w:val="00DB7228"/>
    <w:rsid w:val="00DD00C7"/>
    <w:rsid w:val="00E274A2"/>
    <w:rsid w:val="00E8271E"/>
    <w:rsid w:val="00EA2CD7"/>
    <w:rsid w:val="00ED7918"/>
    <w:rsid w:val="00EE5A14"/>
    <w:rsid w:val="00F7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9C2FA2AC425DBE13DBE8E7F9E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5320-64DA-4051-9E18-114F16CA8B59}"/>
      </w:docPartPr>
      <w:docPartBody>
        <w:p w:rsidR="00000000" w:rsidRDefault="005A443B" w:rsidP="005A443B">
          <w:pPr>
            <w:pStyle w:val="4F1E9C2FA2AC425DBE13DBE8E7F9E01A"/>
          </w:pPr>
          <w:r w:rsidRPr="00292168">
            <w:t>THIS ACKNOWLEDGES THAT</w:t>
          </w:r>
        </w:p>
      </w:docPartBody>
    </w:docPart>
    <w:docPart>
      <w:docPartPr>
        <w:name w:val="65F9495423B547EE9CBB6FB613897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C71F3-45C0-4FE1-9757-0E2190376D2B}"/>
      </w:docPartPr>
      <w:docPartBody>
        <w:p w:rsidR="00000000" w:rsidRDefault="005A443B" w:rsidP="005A443B">
          <w:pPr>
            <w:pStyle w:val="65F9495423B547EE9CBB6FB613897F15"/>
          </w:pPr>
          <w:r w:rsidRPr="005B09BE">
            <w:t>HAS SUCCESSFULLY COMPLETED THE</w:t>
          </w:r>
        </w:p>
      </w:docPartBody>
    </w:docPart>
    <w:docPart>
      <w:docPartPr>
        <w:name w:val="9C93CB09A3BF4890B2E0EFEE79BF5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EE59E-A89C-46D3-92D7-9EDBAF2EC93A}"/>
      </w:docPartPr>
      <w:docPartBody>
        <w:p w:rsidR="00000000" w:rsidRDefault="005A443B" w:rsidP="005A443B">
          <w:pPr>
            <w:pStyle w:val="9C93CB09A3BF4890B2E0EFEE79BF5590"/>
          </w:pPr>
          <w:r>
            <w:t>Month, Day, Year</w:t>
          </w:r>
        </w:p>
      </w:docPartBody>
    </w:docPart>
    <w:docPart>
      <w:docPartPr>
        <w:name w:val="678B96139DB04438A4B0E3AD6FFC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CA73-220D-4E75-82CF-73511EA290CB}"/>
      </w:docPartPr>
      <w:docPartBody>
        <w:p w:rsidR="00000000" w:rsidRDefault="005A443B" w:rsidP="005A443B">
          <w:pPr>
            <w:pStyle w:val="678B96139DB04438A4B0E3AD6FFCEA4C"/>
          </w:pPr>
          <w:r w:rsidRPr="00292168">
            <w:t>THIS ACKNOWLEDGES THAT</w:t>
          </w:r>
        </w:p>
      </w:docPartBody>
    </w:docPart>
    <w:docPart>
      <w:docPartPr>
        <w:name w:val="C51F8DD62BB542F284FC3A180409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82992-32D6-477B-9F5F-20F0D4A2367B}"/>
      </w:docPartPr>
      <w:docPartBody>
        <w:p w:rsidR="00000000" w:rsidRDefault="005A443B" w:rsidP="005A443B">
          <w:pPr>
            <w:pStyle w:val="C51F8DD62BB542F284FC3A1804090E0C"/>
          </w:pPr>
          <w:r w:rsidRPr="005B09BE">
            <w:t>HAS SUCCESSFULLY COMPLETED THE</w:t>
          </w:r>
        </w:p>
      </w:docPartBody>
    </w:docPart>
    <w:docPart>
      <w:docPartPr>
        <w:name w:val="D6218E07F33C485988DF3D8859A5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2983F-FD36-4C19-B0FC-92EF1BF344CF}"/>
      </w:docPartPr>
      <w:docPartBody>
        <w:p w:rsidR="00000000" w:rsidRDefault="005A443B" w:rsidP="005A443B">
          <w:pPr>
            <w:pStyle w:val="D6218E07F33C485988DF3D8859A58FCB"/>
          </w:pPr>
          <w:r>
            <w:t>Month, Day, Year</w:t>
          </w:r>
        </w:p>
      </w:docPartBody>
    </w:docPart>
    <w:docPart>
      <w:docPartPr>
        <w:name w:val="9837F9F1AFFD4F42B34732A85F6C9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26D26-B9E6-4E79-B7CC-F8878BB13DC9}"/>
      </w:docPartPr>
      <w:docPartBody>
        <w:p w:rsidR="00000000" w:rsidRDefault="005A443B" w:rsidP="005A443B">
          <w:pPr>
            <w:pStyle w:val="9837F9F1AFFD4F42B34732A85F6C9CE2"/>
          </w:pPr>
          <w:r w:rsidRPr="00292168">
            <w:t>THIS ACKNOWLEDGES THAT</w:t>
          </w:r>
        </w:p>
      </w:docPartBody>
    </w:docPart>
    <w:docPart>
      <w:docPartPr>
        <w:name w:val="0C0CC2B2E7A549309EC761B064A48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28A4-2ACF-4970-8594-BC2F33E2F039}"/>
      </w:docPartPr>
      <w:docPartBody>
        <w:p w:rsidR="00000000" w:rsidRDefault="005A443B" w:rsidP="005A443B">
          <w:pPr>
            <w:pStyle w:val="0C0CC2B2E7A549309EC761B064A483F0"/>
          </w:pPr>
          <w:r w:rsidRPr="005B09BE">
            <w:t>HAS SUCCESSFULLY COMPLETED THE</w:t>
          </w:r>
        </w:p>
      </w:docPartBody>
    </w:docPart>
    <w:docPart>
      <w:docPartPr>
        <w:name w:val="467462CE481746FABD0B2B7FEE1C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F8D2D-0BAA-4AE8-893C-674AE25FC5A6}"/>
      </w:docPartPr>
      <w:docPartBody>
        <w:p w:rsidR="00000000" w:rsidRDefault="005A443B" w:rsidP="005A443B">
          <w:pPr>
            <w:pStyle w:val="467462CE481746FABD0B2B7FEE1CB4C4"/>
          </w:pPr>
          <w:r>
            <w:t>Month, Day, Year</w:t>
          </w:r>
        </w:p>
      </w:docPartBody>
    </w:docPart>
    <w:docPart>
      <w:docPartPr>
        <w:name w:val="E1E97131DDB94474B7964DF4B5E38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B1C69-D21D-4778-A6C8-345706679D10}"/>
      </w:docPartPr>
      <w:docPartBody>
        <w:p w:rsidR="00000000" w:rsidRDefault="005A443B" w:rsidP="005A443B">
          <w:pPr>
            <w:pStyle w:val="E1E97131DDB94474B7964DF4B5E38C87"/>
          </w:pPr>
          <w:r w:rsidRPr="00292168">
            <w:t>THIS ACKNOWLEDGES THAT</w:t>
          </w:r>
        </w:p>
      </w:docPartBody>
    </w:docPart>
    <w:docPart>
      <w:docPartPr>
        <w:name w:val="B0F78F2E31AE4754A04B2AA068C0E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A0E95-79F9-4880-810D-BFBC54149B75}"/>
      </w:docPartPr>
      <w:docPartBody>
        <w:p w:rsidR="00000000" w:rsidRDefault="005A443B" w:rsidP="005A443B">
          <w:pPr>
            <w:pStyle w:val="B0F78F2E31AE4754A04B2AA068C0E37F"/>
          </w:pPr>
          <w:r w:rsidRPr="005B09BE">
            <w:t>HAS SUCCESSFULLY COMPLETED THE</w:t>
          </w:r>
        </w:p>
      </w:docPartBody>
    </w:docPart>
    <w:docPart>
      <w:docPartPr>
        <w:name w:val="C85234294EA9483EB62984D2EBE6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F93B-CC97-40CB-9B27-011589D6ABED}"/>
      </w:docPartPr>
      <w:docPartBody>
        <w:p w:rsidR="00000000" w:rsidRDefault="005A443B" w:rsidP="005A443B">
          <w:pPr>
            <w:pStyle w:val="C85234294EA9483EB62984D2EBE6639B"/>
          </w:pPr>
          <w:r>
            <w:t>Month, Day, Year</w:t>
          </w:r>
        </w:p>
      </w:docPartBody>
    </w:docPart>
    <w:docPart>
      <w:docPartPr>
        <w:name w:val="F3DB0D84839045F2AAB56F0C46AA7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8FBCF-0423-496B-822B-093200E7CE0D}"/>
      </w:docPartPr>
      <w:docPartBody>
        <w:p w:rsidR="00000000" w:rsidRDefault="005A443B" w:rsidP="005A443B">
          <w:pPr>
            <w:pStyle w:val="F3DB0D84839045F2AAB56F0C46AA7EB5"/>
          </w:pPr>
          <w:r w:rsidRPr="00292168">
            <w:t>THIS ACKNOWLEDGES THAT</w:t>
          </w:r>
        </w:p>
      </w:docPartBody>
    </w:docPart>
    <w:docPart>
      <w:docPartPr>
        <w:name w:val="2550DAD80E0D4C1594E3796A691C7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32CD-A0C9-45B2-87E8-64FFF232174E}"/>
      </w:docPartPr>
      <w:docPartBody>
        <w:p w:rsidR="00000000" w:rsidRDefault="005A443B" w:rsidP="005A443B">
          <w:pPr>
            <w:pStyle w:val="2550DAD80E0D4C1594E3796A691C7C6C"/>
          </w:pPr>
          <w:r w:rsidRPr="005B09BE">
            <w:t>HAS SUCCESSFULLY COMPLETED THE</w:t>
          </w:r>
        </w:p>
      </w:docPartBody>
    </w:docPart>
    <w:docPart>
      <w:docPartPr>
        <w:name w:val="C3AFD23AA0514CD09B6D55F92205D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9B32-DB1C-4F24-AA48-75AD6AD5A5CE}"/>
      </w:docPartPr>
      <w:docPartBody>
        <w:p w:rsidR="00000000" w:rsidRDefault="005A443B" w:rsidP="005A443B">
          <w:pPr>
            <w:pStyle w:val="C3AFD23AA0514CD09B6D55F92205D189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3B"/>
    <w:rsid w:val="005A443B"/>
    <w:rsid w:val="00D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E9C2FA2AC425DBE13DBE8E7F9E01A">
    <w:name w:val="4F1E9C2FA2AC425DBE13DBE8E7F9E01A"/>
    <w:rsid w:val="005A443B"/>
  </w:style>
  <w:style w:type="paragraph" w:customStyle="1" w:styleId="65F9495423B547EE9CBB6FB613897F15">
    <w:name w:val="65F9495423B547EE9CBB6FB613897F15"/>
    <w:rsid w:val="005A443B"/>
  </w:style>
  <w:style w:type="paragraph" w:customStyle="1" w:styleId="9C93CB09A3BF4890B2E0EFEE79BF5590">
    <w:name w:val="9C93CB09A3BF4890B2E0EFEE79BF5590"/>
    <w:rsid w:val="005A443B"/>
  </w:style>
  <w:style w:type="paragraph" w:customStyle="1" w:styleId="678B96139DB04438A4B0E3AD6FFCEA4C">
    <w:name w:val="678B96139DB04438A4B0E3AD6FFCEA4C"/>
    <w:rsid w:val="005A443B"/>
  </w:style>
  <w:style w:type="paragraph" w:customStyle="1" w:styleId="C51F8DD62BB542F284FC3A1804090E0C">
    <w:name w:val="C51F8DD62BB542F284FC3A1804090E0C"/>
    <w:rsid w:val="005A443B"/>
  </w:style>
  <w:style w:type="paragraph" w:customStyle="1" w:styleId="D6218E07F33C485988DF3D8859A58FCB">
    <w:name w:val="D6218E07F33C485988DF3D8859A58FCB"/>
    <w:rsid w:val="005A443B"/>
  </w:style>
  <w:style w:type="paragraph" w:customStyle="1" w:styleId="9837F9F1AFFD4F42B34732A85F6C9CE2">
    <w:name w:val="9837F9F1AFFD4F42B34732A85F6C9CE2"/>
    <w:rsid w:val="005A443B"/>
  </w:style>
  <w:style w:type="paragraph" w:customStyle="1" w:styleId="0C0CC2B2E7A549309EC761B064A483F0">
    <w:name w:val="0C0CC2B2E7A549309EC761B064A483F0"/>
    <w:rsid w:val="005A443B"/>
  </w:style>
  <w:style w:type="paragraph" w:customStyle="1" w:styleId="467462CE481746FABD0B2B7FEE1CB4C4">
    <w:name w:val="467462CE481746FABD0B2B7FEE1CB4C4"/>
    <w:rsid w:val="005A443B"/>
  </w:style>
  <w:style w:type="paragraph" w:customStyle="1" w:styleId="E1E97131DDB94474B7964DF4B5E38C87">
    <w:name w:val="E1E97131DDB94474B7964DF4B5E38C87"/>
    <w:rsid w:val="005A443B"/>
  </w:style>
  <w:style w:type="paragraph" w:customStyle="1" w:styleId="B0F78F2E31AE4754A04B2AA068C0E37F">
    <w:name w:val="B0F78F2E31AE4754A04B2AA068C0E37F"/>
    <w:rsid w:val="005A443B"/>
  </w:style>
  <w:style w:type="paragraph" w:customStyle="1" w:styleId="C85234294EA9483EB62984D2EBE6639B">
    <w:name w:val="C85234294EA9483EB62984D2EBE6639B"/>
    <w:rsid w:val="005A443B"/>
  </w:style>
  <w:style w:type="paragraph" w:customStyle="1" w:styleId="F3DB0D84839045F2AAB56F0C46AA7EB5">
    <w:name w:val="F3DB0D84839045F2AAB56F0C46AA7EB5"/>
    <w:rsid w:val="005A443B"/>
  </w:style>
  <w:style w:type="paragraph" w:customStyle="1" w:styleId="2550DAD80E0D4C1594E3796A691C7C6C">
    <w:name w:val="2550DAD80E0D4C1594E3796A691C7C6C"/>
    <w:rsid w:val="005A443B"/>
  </w:style>
  <w:style w:type="paragraph" w:customStyle="1" w:styleId="C3AFD23AA0514CD09B6D55F92205D189">
    <w:name w:val="C3AFD23AA0514CD09B6D55F92205D189"/>
    <w:rsid w:val="005A4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2025-07-08T05:16:00Z</dcterms:created>
  <dcterms:modified xsi:type="dcterms:W3CDTF">2025-07-08T05:47:00Z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