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31" w:rsidRDefault="00C46B32" w:rsidP="0025656E">
      <w:pPr>
        <w:pStyle w:val="GraphicAnchor"/>
      </w:pPr>
      <w:r w:rsidRPr="00C46B3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286C5" id="Group 2" o:spid="_x0000_s1026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:rsidTr="00C46B32">
        <w:trPr>
          <w:trHeight w:val="2716"/>
        </w:trPr>
        <w:tc>
          <w:tcPr>
            <w:tcW w:w="1439" w:type="dxa"/>
          </w:tcPr>
          <w:p w:rsidR="00C46B32" w:rsidRDefault="00C46B32"/>
        </w:tc>
        <w:tc>
          <w:tcPr>
            <w:tcW w:w="11032" w:type="dxa"/>
            <w:gridSpan w:val="6"/>
            <w:vAlign w:val="center"/>
          </w:tcPr>
          <w:p w:rsidR="00C46B32" w:rsidRDefault="00F71443" w:rsidP="00F71443">
            <w:pPr>
              <w:pStyle w:val="Heading1"/>
              <w:jc w:val="right"/>
            </w:pPr>
            <w:r>
              <w:t xml:space="preserve">    </w:t>
            </w:r>
            <w:fldSimple w:instr=" MERGEFIELD &quot;CERTIFICATE_of_ACHIEVEMENT&quot; ">
              <w:r>
                <w:rPr>
                  <w:noProof/>
                </w:rPr>
                <w:t>«CERTIFICATE_of_ACHIEVEMENT»</w:t>
              </w:r>
            </w:fldSimple>
          </w:p>
        </w:tc>
        <w:tc>
          <w:tcPr>
            <w:tcW w:w="1919" w:type="dxa"/>
            <w:gridSpan w:val="2"/>
          </w:tcPr>
          <w:p w:rsidR="00C46B32" w:rsidRDefault="00C46B32"/>
        </w:tc>
      </w:tr>
      <w:tr w:rsidR="005B09BE" w:rsidTr="00BE7829">
        <w:trPr>
          <w:trHeight w:val="430"/>
        </w:trPr>
        <w:tc>
          <w:tcPr>
            <w:tcW w:w="14390" w:type="dxa"/>
            <w:gridSpan w:val="9"/>
          </w:tcPr>
          <w:p w:rsidR="005B09BE" w:rsidRDefault="00C46B3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5AFEC0C8" wp14:editId="7A36969D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E82F6" id="Rectangle 22" o:spid="_x0000_s1026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mw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Dt9smw&#10;LAMAAEEHAAAOAAAAAAAAAAAAAAAAAC4CAABkcnMvZTJvRG9jLnhtbFBLAQItABQABgAIAAAAIQBN&#10;ogX93wAAAAkBAAAPAAAAAAAAAAAAAAAAAIY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Tr="00292168">
        <w:trPr>
          <w:trHeight w:val="408"/>
        </w:trPr>
        <w:tc>
          <w:tcPr>
            <w:tcW w:w="2878" w:type="dxa"/>
            <w:gridSpan w:val="2"/>
          </w:tcPr>
          <w:p w:rsidR="00292168" w:rsidRDefault="00292168"/>
        </w:tc>
        <w:tc>
          <w:tcPr>
            <w:tcW w:w="8634" w:type="dxa"/>
            <w:gridSpan w:val="4"/>
            <w:vAlign w:val="center"/>
          </w:tcPr>
          <w:p w:rsidR="00292168" w:rsidRPr="00292168" w:rsidRDefault="00F71443" w:rsidP="00EE5A14">
            <w:pPr>
              <w:pStyle w:val="Heading2"/>
            </w:pPr>
            <w:sdt>
              <w:sdtPr>
                <w:id w:val="2065522394"/>
                <w:placeholder>
                  <w:docPart w:val="B62AFFB737494EE99E94A3A841CDF078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DA07D7">
        <w:trPr>
          <w:trHeight w:val="854"/>
        </w:trPr>
        <w:tc>
          <w:tcPr>
            <w:tcW w:w="14390" w:type="dxa"/>
            <w:gridSpan w:val="9"/>
          </w:tcPr>
          <w:p w:rsidR="005B09BE" w:rsidRDefault="005B09BE"/>
        </w:tc>
      </w:tr>
      <w:tr w:rsidR="00292168" w:rsidTr="00292168">
        <w:tc>
          <w:tcPr>
            <w:tcW w:w="1439" w:type="dxa"/>
          </w:tcPr>
          <w:p w:rsidR="00292168" w:rsidRDefault="00292168"/>
        </w:tc>
        <w:tc>
          <w:tcPr>
            <w:tcW w:w="11512" w:type="dxa"/>
            <w:gridSpan w:val="7"/>
          </w:tcPr>
          <w:p w:rsidR="00292168" w:rsidRDefault="00F71443" w:rsidP="00F71443">
            <w:pPr>
              <w:pStyle w:val="Heading1Alt"/>
            </w:pPr>
            <w:fldSimple w:instr=" MERGEFIELD &quot;Recipient_Name&quot; ">
              <w:r>
                <w:rPr>
                  <w:noProof/>
                </w:rPr>
                <w:t>«Recipient_Name»</w:t>
              </w:r>
            </w:fldSimple>
          </w:p>
        </w:tc>
        <w:tc>
          <w:tcPr>
            <w:tcW w:w="1439" w:type="dxa"/>
          </w:tcPr>
          <w:p w:rsidR="00292168" w:rsidRDefault="00292168"/>
        </w:tc>
      </w:tr>
      <w:tr w:rsidR="00292168" w:rsidTr="00292168">
        <w:tc>
          <w:tcPr>
            <w:tcW w:w="2878" w:type="dxa"/>
            <w:gridSpan w:val="2"/>
          </w:tcPr>
          <w:p w:rsidR="00292168" w:rsidRDefault="00292168"/>
        </w:tc>
        <w:tc>
          <w:tcPr>
            <w:tcW w:w="2878" w:type="dxa"/>
            <w:gridSpan w:val="2"/>
          </w:tcPr>
          <w:p w:rsidR="00292168" w:rsidRDefault="00C46B32">
            <w:bookmarkStart w:id="0" w:name="_GoBack"/>
            <w:bookmarkEnd w:id="0"/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1B3CFCB3" wp14:editId="0DB715A7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30B8A" id="Rectangle 23" o:spid="_x0000_s1026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w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R3m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12w8MD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EE5A14">
        <w:trPr>
          <w:trHeight w:val="34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Default="00F71443" w:rsidP="00EE5A14">
            <w:pPr>
              <w:pStyle w:val="Heading2"/>
            </w:pPr>
            <w:sdt>
              <w:sdtPr>
                <w:id w:val="604704577"/>
                <w:placeholder>
                  <w:docPart w:val="EB0E18DF39254A4FB72271AC5F89DF0E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41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58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F71443" w:rsidP="00F71443">
            <w:pPr>
              <w:pStyle w:val="Heading3"/>
            </w:pPr>
            <w:fldSimple w:instr=" MERGEFIELD Program__Project_Name ">
              <w:r>
                <w:rPr>
                  <w:noProof/>
                </w:rPr>
                <w:t>«Program__Project_Name»</w:t>
              </w:r>
            </w:fldSimple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1439" w:type="dxa"/>
          </w:tcPr>
          <w:p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F71443" w:rsidP="00F71443">
            <w:pPr>
              <w:jc w:val="center"/>
            </w:pPr>
            <w:sdt>
              <w:sdtPr>
                <w:id w:val="-922110409"/>
                <w:placeholder>
                  <w:docPart w:val="C59C573A280241D88B770FD3B893FE51"/>
                </w:placeholder>
                <w15:appearance w15:val="hidden"/>
              </w:sdtPr>
              <w:sdtEndPr/>
              <w:sdtContent>
                <w:fldSimple w:instr=" MERGEFIELD Month_Day_Year ">
                  <w:r>
                    <w:rPr>
                      <w:noProof/>
                    </w:rPr>
                    <w:t>«Month_Day_Year»</w:t>
                  </w:r>
                </w:fldSimple>
              </w:sdtContent>
            </w:sdt>
          </w:p>
        </w:tc>
        <w:tc>
          <w:tcPr>
            <w:tcW w:w="1439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Default="00F71443" w:rsidP="00F71443">
            <w:pPr>
              <w:jc w:val="center"/>
            </w:pPr>
            <w:fldSimple w:instr=" MERGEFIELD SIGNED_Signature_Name_Title ">
              <w:r>
                <w:rPr>
                  <w:noProof/>
                </w:rPr>
                <w:t>«SIGNED_Signature_Name_Title»</w:t>
              </w:r>
            </w:fldSimple>
          </w:p>
        </w:tc>
        <w:tc>
          <w:tcPr>
            <w:tcW w:w="1439" w:type="dxa"/>
          </w:tcPr>
          <w:p w:rsidR="005B09BE" w:rsidRDefault="005B09BE"/>
        </w:tc>
      </w:tr>
      <w:tr w:rsidR="005B09BE" w:rsidTr="005B09BE">
        <w:trPr>
          <w:trHeight w:val="49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985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2878" w:type="dxa"/>
            <w:gridSpan w:val="2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B09BE" w:rsidRDefault="00F71443" w:rsidP="00EE5A14">
            <w:pPr>
              <w:pStyle w:val="Heading2"/>
            </w:pPr>
            <w:fldSimple w:instr=" MERGEFIELD Company_Logo ">
              <w:r>
                <w:rPr>
                  <w:noProof/>
                </w:rPr>
                <w:t>«Company_Logo»</w:t>
              </w:r>
            </w:fldSimple>
          </w:p>
          <w:p w:rsidR="00F71443" w:rsidRPr="00F71443" w:rsidRDefault="00F71443" w:rsidP="00F71443"/>
        </w:tc>
        <w:tc>
          <w:tcPr>
            <w:tcW w:w="2878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</w:tbl>
    <w:p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43" w:rsidRDefault="00F71443" w:rsidP="00E274A2">
      <w:r>
        <w:separator/>
      </w:r>
    </w:p>
  </w:endnote>
  <w:endnote w:type="continuationSeparator" w:id="0">
    <w:p w:rsidR="00F71443" w:rsidRDefault="00F71443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43" w:rsidRDefault="00F71443" w:rsidP="00E274A2">
      <w:r>
        <w:separator/>
      </w:r>
    </w:p>
  </w:footnote>
  <w:footnote w:type="continuationSeparator" w:id="0">
    <w:p w:rsidR="00F71443" w:rsidRDefault="00F71443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attachedTemplate r:id="rId1"/>
  <w:mailMerge>
    <w:mainDocumentType w:val="formLetters"/>
    <w:linkToQuery/>
    <w:dataType w:val="native"/>
    <w:connectString w:val="Provider=Microsoft.ACE.OLEDB.12.0;User ID=Admin;Data Source=C:\Users\student\Documents\320\Certific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student\Documents\320\Certific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43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6C60E6"/>
    <w:rsid w:val="0074596A"/>
    <w:rsid w:val="00793A50"/>
    <w:rsid w:val="007C7831"/>
    <w:rsid w:val="00AC0554"/>
    <w:rsid w:val="00B813A3"/>
    <w:rsid w:val="00C46B32"/>
    <w:rsid w:val="00CD1290"/>
    <w:rsid w:val="00DB7228"/>
    <w:rsid w:val="00DD00C7"/>
    <w:rsid w:val="00E274A2"/>
    <w:rsid w:val="00EA2CD7"/>
    <w:rsid w:val="00EE5A14"/>
    <w:rsid w:val="00F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tudent\Documents\320\Certificate.xlsx" TargetMode="External"/><Relationship Id="rId2" Type="http://schemas.openxmlformats.org/officeDocument/2006/relationships/mailMergeSource" Target="file:///C:\Users\student\Documents\320\Certificate.xlsx" TargetMode="External"/><Relationship Id="rId1" Type="http://schemas.openxmlformats.org/officeDocument/2006/relationships/attachedTemplate" Target="file:///C:\Users\student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AFFB737494EE99E94A3A841CD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9B40-F3E9-4695-9B03-A0F401F0EB3C}"/>
      </w:docPartPr>
      <w:docPartBody>
        <w:p w:rsidR="00000000" w:rsidRDefault="009C1DF4">
          <w:pPr>
            <w:pStyle w:val="B62AFFB737494EE99E94A3A841CDF078"/>
          </w:pPr>
          <w:r w:rsidRPr="00292168">
            <w:t>THIS ACKNOWLEDGES THAT</w:t>
          </w:r>
        </w:p>
      </w:docPartBody>
    </w:docPart>
    <w:docPart>
      <w:docPartPr>
        <w:name w:val="EB0E18DF39254A4FB72271AC5F89D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5D33-AEF6-4D99-AC8B-87939B3B9F9F}"/>
      </w:docPartPr>
      <w:docPartBody>
        <w:p w:rsidR="00000000" w:rsidRDefault="009C1DF4">
          <w:pPr>
            <w:pStyle w:val="EB0E18DF39254A4FB72271AC5F89DF0E"/>
          </w:pPr>
          <w:r w:rsidRPr="005B09BE">
            <w:t>HAS SUCCESSFULLY COMPLETED THE</w:t>
          </w:r>
        </w:p>
      </w:docPartBody>
    </w:docPart>
    <w:docPart>
      <w:docPartPr>
        <w:name w:val="C59C573A280241D88B770FD3B893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40D1B-8208-45CC-A278-CAA6D8F50AD6}"/>
      </w:docPartPr>
      <w:docPartBody>
        <w:p w:rsidR="00000000" w:rsidRDefault="009C1DF4">
          <w:pPr>
            <w:pStyle w:val="C59C573A280241D88B770FD3B893FE51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F4"/>
    <w:rsid w:val="009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BB14E2C0AA4EA5A95E885E127A9540">
    <w:name w:val="45BB14E2C0AA4EA5A95E885E127A9540"/>
  </w:style>
  <w:style w:type="paragraph" w:customStyle="1" w:styleId="B62AFFB737494EE99E94A3A841CDF078">
    <w:name w:val="B62AFFB737494EE99E94A3A841CDF078"/>
  </w:style>
  <w:style w:type="paragraph" w:customStyle="1" w:styleId="FC9E108F1CF2401994FFDCF77B30ED09">
    <w:name w:val="FC9E108F1CF2401994FFDCF77B30ED09"/>
  </w:style>
  <w:style w:type="paragraph" w:customStyle="1" w:styleId="EB0E18DF39254A4FB72271AC5F89DF0E">
    <w:name w:val="EB0E18DF39254A4FB72271AC5F89DF0E"/>
  </w:style>
  <w:style w:type="paragraph" w:customStyle="1" w:styleId="3306F1C98208404E82794CD90381D901">
    <w:name w:val="3306F1C98208404E82794CD90381D901"/>
  </w:style>
  <w:style w:type="paragraph" w:customStyle="1" w:styleId="C59C573A280241D88B770FD3B893FE51">
    <w:name w:val="C59C573A280241D88B770FD3B893FE51"/>
  </w:style>
  <w:style w:type="paragraph" w:customStyle="1" w:styleId="922562FF9D51473EA094DCDCD4005118">
    <w:name w:val="922562FF9D51473EA094DCDCD4005118"/>
  </w:style>
  <w:style w:type="paragraph" w:customStyle="1" w:styleId="6663200FC23941A9BB1904A1CC10B5D1">
    <w:name w:val="6663200FC23941A9BB1904A1CC10B5D1"/>
  </w:style>
  <w:style w:type="paragraph" w:customStyle="1" w:styleId="0A97061615764037B0D344D971A293EA">
    <w:name w:val="0A97061615764037B0D344D971A293EA"/>
    <w:rsid w:val="009C1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2025-07-08T05:05:00Z</dcterms:created>
  <dcterms:modified xsi:type="dcterms:W3CDTF">2025-07-08T05:16:00Z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